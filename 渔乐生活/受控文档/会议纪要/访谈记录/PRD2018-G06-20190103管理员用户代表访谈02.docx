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8B0C2B" w:rsidP="006F5882">
      <w:pPr>
        <w:pStyle w:val="afffff6"/>
      </w:pPr>
      <w:r>
        <w:rPr>
          <w:rFonts w:hint="eastAsia"/>
          <w:lang w:val="zh-CN" w:eastAsia="zh-CN"/>
        </w:rPr>
        <w:t>管理员用户代表</w:t>
      </w:r>
      <w:r w:rsidR="006F5882">
        <w:rPr>
          <w:rFonts w:hint="eastAsia"/>
          <w:lang w:val="zh-CN"/>
        </w:rPr>
        <w:t>访谈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D229CC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B7105D">
        <w:rPr>
          <w:rFonts w:ascii="Century Gothic" w:hAnsi="Century Gothic" w:hint="eastAsia"/>
          <w:lang w:eastAsia="zh-CN"/>
        </w:rPr>
        <w:t>23</w:t>
      </w:r>
      <w:r w:rsidR="006F5882">
        <w:rPr>
          <w:rFonts w:ascii="Century Gothic" w:hAnsi="Century Gothic"/>
          <w:caps/>
        </w:rPr>
        <w:t>:</w:t>
      </w:r>
      <w:r w:rsidR="00B7105D">
        <w:rPr>
          <w:rFonts w:ascii="Century Gothic" w:hAnsi="Century Gothic" w:hint="eastAsia"/>
          <w:caps/>
          <w:lang w:eastAsia="zh-CN"/>
        </w:rPr>
        <w:t>30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03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7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44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10920" w:rsidRPr="0011092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717587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717587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D229CC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管理员用户代表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BE04E6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BE04E6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  <w:bookmarkStart w:id="0" w:name="_GoBack"/>
                  <w:bookmarkEnd w:id="0"/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D229CC" w:rsidP="00B7105D">
            <w:pPr>
              <w:spacing w:after="0"/>
              <w:ind w:left="0" w:firstLineChars="100" w:firstLine="2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陈尚辉</w:t>
            </w:r>
          </w:p>
          <w:p w:rsidR="00D229CC" w:rsidRDefault="00D229CC">
            <w:pPr>
              <w:spacing w:after="0"/>
            </w:pP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D229CC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管理员用户代表</w:t>
      </w:r>
      <w:r w:rsidR="003F1F02">
        <w:rPr>
          <w:rFonts w:hint="eastAsia"/>
          <w:b w:val="0"/>
          <w:bCs w:val="0"/>
          <w:lang w:eastAsia="zh-CN"/>
        </w:rPr>
        <w:t>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760566" w:rsidRPr="00760566">
        <w:rPr>
          <w:rFonts w:ascii="Century Gothic" w:hAnsi="Century Gothic" w:hint="eastAsia"/>
          <w:i/>
          <w:iCs/>
          <w:color w:val="000000"/>
          <w:lang w:val="zh-CN"/>
        </w:rPr>
        <w:t>0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B7105D">
        <w:rPr>
          <w:rFonts w:ascii="Century Gothic" w:hAnsi="Century Gothic" w:hint="eastAsia"/>
          <w:i/>
          <w:iCs/>
          <w:color w:val="000000"/>
          <w:lang w:val="zh-CN"/>
        </w:rPr>
        <w:t>23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B7105D">
        <w:rPr>
          <w:rFonts w:ascii="Century Gothic" w:hAnsi="Century Gothic" w:hint="eastAsia"/>
          <w:i/>
          <w:iCs/>
          <w:color w:val="000000"/>
          <w:lang w:val="zh-CN"/>
        </w:rPr>
        <w:t>30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760566" w:rsidRPr="00760566">
        <w:rPr>
          <w:rFonts w:ascii="Century Gothic" w:hAnsi="Century Gothic" w:hint="eastAsia"/>
          <w:color w:val="auto"/>
          <w:lang w:val="zh-TW" w:eastAsia="zh-TW"/>
        </w:rPr>
        <w:t>根据现有界面原型</w:t>
      </w:r>
      <w:r w:rsidR="00B7105D">
        <w:rPr>
          <w:rFonts w:ascii="Century Gothic" w:hAnsi="Century Gothic" w:hint="eastAsia"/>
          <w:color w:val="auto"/>
          <w:lang w:val="zh-TW" w:eastAsia="zh-TW"/>
        </w:rPr>
        <w:t>确认</w:t>
      </w:r>
      <w:r w:rsidR="00760566" w:rsidRPr="00760566">
        <w:rPr>
          <w:rFonts w:ascii="Century Gothic" w:hAnsi="Century Gothic" w:hint="eastAsia"/>
          <w:color w:val="auto"/>
          <w:lang w:val="zh-TW" w:eastAsia="zh-TW"/>
        </w:rPr>
        <w:t>管理员需求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B7105D">
        <w:rPr>
          <w:rFonts w:hint="eastAsia"/>
          <w:color w:val="000000"/>
          <w:lang w:val="zh-CN" w:eastAsia="zh-CN"/>
        </w:rPr>
        <w:t>陈尚辉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B7105D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 xml:space="preserve"> 管理员希望有钓点、渔具店、钓友的全部权限；</w:t>
      </w:r>
    </w:p>
    <w:p w:rsidR="00B7105D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上一次客户访谈中，客户杨枨对于管理员端提出的意见误导了本项目组界面原型的修改，与管理员代表的需求产生了冲突，无法完全覆盖管理员的全部功能需求。</w:t>
      </w:r>
    </w:p>
    <w:p w:rsidR="00B7105D" w:rsidRPr="00D64471" w:rsidRDefault="00B7105D" w:rsidP="00B7105D">
      <w:pPr>
        <w:pStyle w:val="affff6"/>
        <w:ind w:left="0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总结：管理员端界面原型的功能尚未完全覆盖其需求，需要进一步补充并在完成后与管理员代表确认。</w:t>
      </w:r>
    </w:p>
    <w:sectPr w:rsidR="00B7105D" w:rsidRPr="00D6447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587" w:rsidRDefault="00717587">
      <w:pPr>
        <w:spacing w:after="0"/>
      </w:pPr>
      <w:r>
        <w:separator/>
      </w:r>
    </w:p>
  </w:endnote>
  <w:endnote w:type="continuationSeparator" w:id="0">
    <w:p w:rsidR="00717587" w:rsidRDefault="007175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587" w:rsidRDefault="00717587">
      <w:pPr>
        <w:spacing w:after="0"/>
      </w:pPr>
      <w:r>
        <w:separator/>
      </w:r>
    </w:p>
  </w:footnote>
  <w:footnote w:type="continuationSeparator" w:id="0">
    <w:p w:rsidR="00717587" w:rsidRDefault="007175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91EA3"/>
    <w:rsid w:val="000D3B66"/>
    <w:rsid w:val="001005E5"/>
    <w:rsid w:val="00102990"/>
    <w:rsid w:val="00107A25"/>
    <w:rsid w:val="00110920"/>
    <w:rsid w:val="00110A3E"/>
    <w:rsid w:val="001118FD"/>
    <w:rsid w:val="001119DC"/>
    <w:rsid w:val="001379B0"/>
    <w:rsid w:val="00152CC8"/>
    <w:rsid w:val="00154067"/>
    <w:rsid w:val="0017681F"/>
    <w:rsid w:val="00180E2B"/>
    <w:rsid w:val="001C4546"/>
    <w:rsid w:val="001E2960"/>
    <w:rsid w:val="001E5F0A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2F58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17587"/>
    <w:rsid w:val="007253CC"/>
    <w:rsid w:val="007313CB"/>
    <w:rsid w:val="00745BB6"/>
    <w:rsid w:val="00757478"/>
    <w:rsid w:val="00760566"/>
    <w:rsid w:val="007865FD"/>
    <w:rsid w:val="00793D4A"/>
    <w:rsid w:val="007C494B"/>
    <w:rsid w:val="007D0C48"/>
    <w:rsid w:val="008431CB"/>
    <w:rsid w:val="00853F4D"/>
    <w:rsid w:val="008B0425"/>
    <w:rsid w:val="008B0C2B"/>
    <w:rsid w:val="008E2FAF"/>
    <w:rsid w:val="008F2A40"/>
    <w:rsid w:val="009244DF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7105D"/>
    <w:rsid w:val="00B81928"/>
    <w:rsid w:val="00BA7844"/>
    <w:rsid w:val="00BD30AE"/>
    <w:rsid w:val="00BE04E6"/>
    <w:rsid w:val="00C339C5"/>
    <w:rsid w:val="00C636BB"/>
    <w:rsid w:val="00C9013A"/>
    <w:rsid w:val="00CA3AEB"/>
    <w:rsid w:val="00CA63D6"/>
    <w:rsid w:val="00CB50F2"/>
    <w:rsid w:val="00CF5C61"/>
    <w:rsid w:val="00D16AB2"/>
    <w:rsid w:val="00D217A2"/>
    <w:rsid w:val="00D219CD"/>
    <w:rsid w:val="00D229CC"/>
    <w:rsid w:val="00D41837"/>
    <w:rsid w:val="00D60FF6"/>
    <w:rsid w:val="00D64471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F18C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617D7"/>
    <w:rsid w:val="00460D1D"/>
    <w:rsid w:val="004664CB"/>
    <w:rsid w:val="00546E89"/>
    <w:rsid w:val="006B3EB9"/>
    <w:rsid w:val="007049BB"/>
    <w:rsid w:val="00716C77"/>
    <w:rsid w:val="00764E56"/>
    <w:rsid w:val="00783494"/>
    <w:rsid w:val="007C2AE4"/>
    <w:rsid w:val="008C7C4F"/>
    <w:rsid w:val="00995EFE"/>
    <w:rsid w:val="00A43137"/>
    <w:rsid w:val="00A64A2F"/>
    <w:rsid w:val="00AB4B53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379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69</cp:revision>
  <cp:lastPrinted>2017-07-31T08:20:00Z</cp:lastPrinted>
  <dcterms:created xsi:type="dcterms:W3CDTF">2018-09-27T11:12:00Z</dcterms:created>
  <dcterms:modified xsi:type="dcterms:W3CDTF">2019-01-04T11:14:00Z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
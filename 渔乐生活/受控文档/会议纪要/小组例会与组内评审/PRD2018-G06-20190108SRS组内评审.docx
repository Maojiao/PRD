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75428B" w:rsidP="00A979E1">
      <w:pPr>
        <w:pStyle w:val="afffff6"/>
      </w:pPr>
      <w:r>
        <w:rPr>
          <w:rFonts w:hint="eastAsia"/>
          <w:lang w:val="zh-CN" w:eastAsia="zh-CN" w:bidi="zh-CN"/>
        </w:rPr>
        <w:t>S</w:t>
      </w:r>
      <w:r>
        <w:rPr>
          <w:lang w:val="zh-CN" w:eastAsia="zh-CN" w:bidi="zh-CN"/>
        </w:rPr>
        <w:t>RS</w:t>
      </w:r>
      <w:r>
        <w:rPr>
          <w:rFonts w:hint="eastAsia"/>
          <w:lang w:val="zh-CN" w:eastAsia="zh-CN" w:bidi="zh-CN"/>
        </w:rPr>
        <w:t>组内</w:t>
      </w:r>
      <w:r w:rsidR="00EF00BB">
        <w:rPr>
          <w:rFonts w:hint="eastAsia"/>
          <w:lang w:val="zh-CN" w:eastAsia="zh-CN" w:bidi="zh-CN"/>
        </w:rPr>
        <w:t>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786816">
        <w:rPr>
          <w:rStyle w:val="a6"/>
          <w:lang w:eastAsia="zh-CN"/>
        </w:rPr>
        <w:t>0</w:t>
      </w:r>
      <w:r w:rsidR="008C4887">
        <w:rPr>
          <w:rStyle w:val="a6"/>
          <w:rFonts w:hint="eastAsia"/>
          <w:lang w:eastAsia="zh-CN"/>
        </w:rPr>
        <w:t>:</w:t>
      </w:r>
      <w:r>
        <w:rPr>
          <w:rStyle w:val="a6"/>
          <w:rFonts w:hint="eastAsia"/>
          <w:lang w:eastAsia="zh-CN"/>
        </w:rPr>
        <w:t>19</w:t>
      </w:r>
      <w:r w:rsidR="00C415ED">
        <w:rPr>
          <w:rStyle w:val="a6"/>
          <w:rFonts w:hint="eastAsia"/>
          <w:lang w:eastAsia="zh-CN"/>
        </w:rPr>
        <w:t>:</w:t>
      </w:r>
      <w:r>
        <w:rPr>
          <w:rStyle w:val="a6"/>
          <w:rFonts w:hint="eastAsia"/>
          <w:lang w:eastAsia="zh-CN"/>
        </w:rPr>
        <w:t>44</w:t>
      </w:r>
    </w:p>
    <w:p w:rsidR="00A979E1" w:rsidRDefault="00646E57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</w:t>
      </w:r>
      <w:r w:rsidR="00786816">
        <w:rPr>
          <w:rStyle w:val="affffd"/>
          <w:lang w:eastAsia="zh-CN"/>
        </w:rPr>
        <w:t>9</w:t>
      </w:r>
      <w:r w:rsidR="00D217A2">
        <w:rPr>
          <w:rStyle w:val="affffd"/>
          <w:rFonts w:hint="eastAsia"/>
          <w:lang w:eastAsia="zh-CN"/>
        </w:rPr>
        <w:t>.</w:t>
      </w:r>
      <w:r w:rsidR="00786816">
        <w:rPr>
          <w:rStyle w:val="affffd"/>
          <w:lang w:eastAsia="zh-CN"/>
        </w:rPr>
        <w:t>01</w:t>
      </w:r>
      <w:r w:rsidR="00D217A2">
        <w:rPr>
          <w:rStyle w:val="affffd"/>
          <w:rFonts w:hint="eastAsia"/>
          <w:lang w:eastAsia="zh-CN"/>
        </w:rPr>
        <w:t>.</w:t>
      </w:r>
      <w:r w:rsidR="00EF00BB">
        <w:rPr>
          <w:rStyle w:val="affffd"/>
          <w:rFonts w:hint="eastAsia"/>
          <w:lang w:eastAsia="zh-CN"/>
        </w:rPr>
        <w:t>0</w:t>
      </w:r>
      <w:r w:rsidR="0075428B">
        <w:rPr>
          <w:rStyle w:val="affffd"/>
          <w:rFonts w:hint="eastAsia"/>
          <w:lang w:eastAsia="zh-CN"/>
        </w:rPr>
        <w:t>9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75428B">
        <w:rPr>
          <w:rStyle w:val="affffd"/>
          <w:rFonts w:hint="eastAsia"/>
          <w:lang w:val="zh-CN" w:eastAsia="zh-CN" w:bidi="zh-CN"/>
        </w:rPr>
        <w:t>21</w:t>
      </w:r>
      <w:r w:rsidR="008D24ED">
        <w:rPr>
          <w:rStyle w:val="affffd"/>
          <w:lang w:eastAsia="zh-CN"/>
        </w:rPr>
        <w:t>:</w:t>
      </w:r>
      <w:r w:rsidR="0075428B">
        <w:rPr>
          <w:rStyle w:val="affffd"/>
          <w:rFonts w:hint="eastAsia"/>
          <w:lang w:eastAsia="zh-CN"/>
        </w:rPr>
        <w:t>30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75428B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646E57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75428B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646E57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786816" w:rsidP="00BD7AFB">
                  <w:pPr>
                    <w:spacing w:after="0"/>
                  </w:pPr>
                  <w:r>
                    <w:rPr>
                      <w:rFonts w:hint="eastAsia"/>
                    </w:rPr>
                    <w:t>需求规格说明书</w:t>
                  </w:r>
                  <w:r w:rsidR="0075428B">
                    <w:rPr>
                      <w:rFonts w:hint="eastAsia"/>
                    </w:rPr>
                    <w:t>组内</w:t>
                  </w:r>
                  <w:r>
                    <w:rPr>
                      <w:rFonts w:hint="eastAsia"/>
                    </w:rPr>
                    <w:t>评审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05683B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0B2CAC" w:rsidP="00A979E1">
      <w:pPr>
        <w:pStyle w:val="1"/>
      </w:pPr>
      <w:r>
        <w:rPr>
          <w:rFonts w:hint="eastAsia"/>
          <w:lang w:eastAsia="zh-CN"/>
        </w:rPr>
        <w:t>评审</w:t>
      </w:r>
      <w:r w:rsidR="001B2910">
        <w:rPr>
          <w:rFonts w:hint="eastAsia"/>
          <w:lang w:eastAsia="zh-CN"/>
        </w:rPr>
        <w:t>内容</w:t>
      </w:r>
      <w:r w:rsidR="001B2910">
        <w:rPr>
          <w:rFonts w:hint="eastAsia"/>
          <w:lang w:eastAsia="zh-CN"/>
        </w:rPr>
        <w:t>&amp;</w:t>
      </w:r>
      <w:r w:rsidR="0075428B">
        <w:rPr>
          <w:rFonts w:hint="eastAsia"/>
          <w:lang w:eastAsia="zh-CN"/>
        </w:rPr>
        <w:t>组内总结</w:t>
      </w:r>
      <w:r w:rsidR="0062212D"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返工情况</w:t>
      </w:r>
      <w:r w:rsidR="00815308">
        <w:rPr>
          <w:rFonts w:hint="eastAsia"/>
          <w:lang w:eastAsia="zh-CN"/>
        </w:rPr>
        <w:t>&amp;</w:t>
      </w:r>
      <w:r w:rsidR="00815308">
        <w:rPr>
          <w:rFonts w:hint="eastAsia"/>
          <w:lang w:eastAsia="zh-CN"/>
        </w:rPr>
        <w:t>备忘录</w:t>
      </w:r>
    </w:p>
    <w:p w:rsidR="0062212D" w:rsidRPr="0062212D" w:rsidRDefault="00737C14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评审</w:t>
      </w:r>
      <w:r w:rsidR="00E34EA5">
        <w:rPr>
          <w:rFonts w:hint="eastAsia"/>
          <w:b/>
          <w:sz w:val="28"/>
          <w:lang w:val="zh-CN" w:eastAsia="zh-CN" w:bidi="zh-CN"/>
        </w:rPr>
        <w:t>细节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6662"/>
      </w:tblGrid>
      <w:tr w:rsidR="00386DCF" w:rsidTr="00C33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3E0F2" w:themeFill="accent3" w:themeFillTint="33"/>
          </w:tcPr>
          <w:p w:rsidR="005E44A5" w:rsidRDefault="005E44A5" w:rsidP="000538F3">
            <w:pPr>
              <w:ind w:left="0"/>
            </w:pPr>
            <w:r>
              <w:rPr>
                <w:rFonts w:hint="eastAsia"/>
              </w:rPr>
              <w:t>资源</w:t>
            </w:r>
          </w:p>
        </w:tc>
        <w:tc>
          <w:tcPr>
            <w:tcW w:w="1985" w:type="dxa"/>
            <w:shd w:val="clear" w:color="auto" w:fill="C3E0F2" w:themeFill="accent3" w:themeFillTint="33"/>
          </w:tcPr>
          <w:p w:rsidR="005E44A5" w:rsidRDefault="005E44A5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6662" w:type="dxa"/>
            <w:shd w:val="clear" w:color="auto" w:fill="C3E0F2" w:themeFill="accent3" w:themeFillTint="33"/>
          </w:tcPr>
          <w:p w:rsidR="005E44A5" w:rsidRDefault="0075428B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评审结果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ppt</w:t>
            </w:r>
          </w:p>
        </w:tc>
        <w:tc>
          <w:tcPr>
            <w:tcW w:w="1985" w:type="dxa"/>
            <w:shd w:val="clear" w:color="auto" w:fill="auto"/>
          </w:tcPr>
          <w:p w:rsidR="00786816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6662" w:type="dxa"/>
            <w:shd w:val="clear" w:color="auto" w:fill="auto"/>
          </w:tcPr>
          <w:p w:rsidR="00786816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中没有展示管理员模块的相关成果</w:t>
            </w:r>
            <w:r w:rsidR="00183F62">
              <w:rPr>
                <w:rFonts w:hint="eastAsia"/>
              </w:rPr>
              <w:t>；</w:t>
            </w:r>
          </w:p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上在测试用例一页上最好加上所采用的测试方法（黑盒等价类）；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</w:t>
            </w:r>
          </w:p>
        </w:tc>
        <w:tc>
          <w:tcPr>
            <w:tcW w:w="1985" w:type="dxa"/>
            <w:shd w:val="clear" w:color="auto" w:fill="auto"/>
          </w:tcPr>
          <w:p w:rsidR="00786816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6662" w:type="dxa"/>
            <w:shd w:val="clear" w:color="auto" w:fill="auto"/>
          </w:tcPr>
          <w:p w:rsidR="00786816" w:rsidRDefault="00815308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目录</w:t>
            </w:r>
            <w:r>
              <w:t>”</w:t>
            </w:r>
            <w:r>
              <w:rPr>
                <w:rFonts w:hint="eastAsia"/>
              </w:rPr>
              <w:t>俩字没有排版</w:t>
            </w:r>
            <w:r w:rsidR="00183F62">
              <w:rPr>
                <w:rFonts w:hint="eastAsia"/>
              </w:rPr>
              <w:t>；</w:t>
            </w:r>
          </w:p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运行需求尚未与管理员确认（系统维护的具体时间等，杨枨建议的系统维护时间为</w:t>
            </w:r>
            <w:r>
              <w:rPr>
                <w:rFonts w:hint="eastAsia"/>
              </w:rPr>
              <w:t>2:</w:t>
            </w:r>
            <w:r>
              <w:t>00am-4:00am</w:t>
            </w:r>
            <w:r>
              <w:rPr>
                <w:rFonts w:hint="eastAsia"/>
              </w:rPr>
              <w:t>）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985" w:type="dxa"/>
            <w:shd w:val="clear" w:color="auto" w:fill="auto"/>
          </w:tcPr>
          <w:p w:rsidR="00786816" w:rsidRDefault="004940C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6662" w:type="dxa"/>
            <w:shd w:val="clear" w:color="auto" w:fill="auto"/>
          </w:tcPr>
          <w:p w:rsidR="004940CD" w:rsidRDefault="004940C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目录不达标；</w:t>
            </w:r>
          </w:p>
          <w:p w:rsidR="004940CD" w:rsidRDefault="004940CD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用户与管理员</w:t>
            </w:r>
            <w:r w:rsidR="00386DCF">
              <w:rPr>
                <w:rFonts w:hint="eastAsia"/>
              </w:rPr>
              <w:t>的测试用例需要分为两个独立文档；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</w:pPr>
            <w:r>
              <w:rPr>
                <w:rFonts w:hint="eastAsia"/>
              </w:rPr>
              <w:t>Q</w:t>
            </w:r>
            <w:r>
              <w:t>DF</w:t>
            </w:r>
            <w:r>
              <w:rPr>
                <w:rFonts w:hint="eastAsia"/>
              </w:rPr>
              <w:t>打分表</w:t>
            </w:r>
          </w:p>
        </w:tc>
        <w:tc>
          <w:tcPr>
            <w:tcW w:w="1985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6662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尚未进行优先级排序。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815308" w:rsidP="000538F3">
            <w:pPr>
              <w:ind w:left="0"/>
            </w:pPr>
            <w:r>
              <w:rPr>
                <w:rFonts w:hint="eastAsia"/>
              </w:rPr>
              <w:t>对话框图</w:t>
            </w:r>
          </w:p>
        </w:tc>
        <w:tc>
          <w:tcPr>
            <w:tcW w:w="1985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张嘉诚、苏碧青、郑丞钧</w:t>
            </w:r>
          </w:p>
        </w:tc>
        <w:tc>
          <w:tcPr>
            <w:tcW w:w="6662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对话框图只画了主通路，还需要细化；</w:t>
            </w:r>
          </w:p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例如约钓的对话框图，约钓会出现意外情况以及多种可选情况，建议绘制成</w:t>
            </w:r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，以总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分的形式组织。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86816" w:rsidRDefault="00183F62" w:rsidP="000538F3">
            <w:pPr>
              <w:ind w:left="0"/>
            </w:pPr>
            <w:r>
              <w:rPr>
                <w:rFonts w:hint="eastAsia"/>
              </w:rPr>
              <w:t>用例图</w:t>
            </w:r>
          </w:p>
        </w:tc>
        <w:tc>
          <w:tcPr>
            <w:tcW w:w="1985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张嘉诚、郑丞钧</w:t>
            </w:r>
          </w:p>
        </w:tc>
        <w:tc>
          <w:tcPr>
            <w:tcW w:w="6662" w:type="dxa"/>
            <w:shd w:val="clear" w:color="auto" w:fill="auto"/>
          </w:tcPr>
          <w:p w:rsidR="00786816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参数还需要细化（例如本次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上举例的用例图上的</w:t>
            </w:r>
            <w:r>
              <w:t>’</w:t>
            </w:r>
            <w:r>
              <w:rPr>
                <w:rFonts w:hint="eastAsia"/>
              </w:rPr>
              <w:t>必要信息</w:t>
            </w:r>
            <w:r>
              <w:t>’</w:t>
            </w:r>
            <w:r>
              <w:rPr>
                <w:rFonts w:hint="eastAsia"/>
              </w:rPr>
              <w:t>一项，就有列举出来的必要）</w:t>
            </w:r>
          </w:p>
        </w:tc>
      </w:tr>
      <w:tr w:rsidR="00183F62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183F62" w:rsidRDefault="00183F62" w:rsidP="000538F3">
            <w:pPr>
              <w:ind w:left="0"/>
            </w:pPr>
            <w:r>
              <w:rPr>
                <w:rFonts w:hint="eastAsia"/>
              </w:rPr>
              <w:t>其他</w:t>
            </w:r>
          </w:p>
        </w:tc>
        <w:tc>
          <w:tcPr>
            <w:tcW w:w="1985" w:type="dxa"/>
            <w:shd w:val="clear" w:color="auto" w:fill="auto"/>
          </w:tcPr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待定</w:t>
            </w:r>
          </w:p>
        </w:tc>
        <w:tc>
          <w:tcPr>
            <w:tcW w:w="6662" w:type="dxa"/>
            <w:shd w:val="clear" w:color="auto" w:fill="auto"/>
          </w:tcPr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为了更好地向客户说明，建议绘制序列图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协作图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活动图等辅助说明。</w:t>
            </w:r>
          </w:p>
        </w:tc>
      </w:tr>
      <w:tr w:rsidR="00183F62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183F62" w:rsidRDefault="00183F62" w:rsidP="000538F3">
            <w:pPr>
              <w:ind w:left="0"/>
            </w:pPr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图</w:t>
            </w:r>
          </w:p>
        </w:tc>
        <w:tc>
          <w:tcPr>
            <w:tcW w:w="1985" w:type="dxa"/>
            <w:shd w:val="clear" w:color="auto" w:fill="auto"/>
          </w:tcPr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待定</w:t>
            </w:r>
          </w:p>
        </w:tc>
        <w:tc>
          <w:tcPr>
            <w:tcW w:w="6662" w:type="dxa"/>
            <w:shd w:val="clear" w:color="auto" w:fill="auto"/>
          </w:tcPr>
          <w:p w:rsidR="00183F62" w:rsidRDefault="00183F62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缺少管理员端的</w:t>
            </w:r>
            <w:r>
              <w:t>ER</w:t>
            </w:r>
            <w:r>
              <w:rPr>
                <w:rFonts w:hint="eastAsia"/>
              </w:rPr>
              <w:t>图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985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6662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一页至少两张图片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985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待定</w:t>
            </w:r>
          </w:p>
        </w:tc>
        <w:tc>
          <w:tcPr>
            <w:tcW w:w="6662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没有及时跟进更新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</w:pPr>
            <w:r>
              <w:rPr>
                <w:rFonts w:hint="eastAsia"/>
              </w:rPr>
              <w:t>teambuilding</w:t>
            </w:r>
            <w:r>
              <w:rPr>
                <w:rFonts w:hint="eastAsia"/>
              </w:rPr>
              <w:t>小结</w:t>
            </w:r>
          </w:p>
        </w:tc>
        <w:tc>
          <w:tcPr>
            <w:tcW w:w="1985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6662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没有及时做出团建小结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</w:pPr>
            <w:r>
              <w:rPr>
                <w:rFonts w:hint="eastAsia"/>
              </w:rPr>
              <w:t>J</w:t>
            </w:r>
            <w:r>
              <w:t>AD</w:t>
            </w:r>
          </w:p>
        </w:tc>
        <w:tc>
          <w:tcPr>
            <w:tcW w:w="1985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全体</w:t>
            </w:r>
          </w:p>
        </w:tc>
        <w:tc>
          <w:tcPr>
            <w:tcW w:w="6662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尚未开展</w:t>
            </w:r>
          </w:p>
        </w:tc>
      </w:tr>
      <w:tr w:rsidR="00386DCF" w:rsidTr="00C33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386DCF" w:rsidRDefault="00386DCF" w:rsidP="000538F3">
            <w:pPr>
              <w:ind w:left="0"/>
            </w:pPr>
            <w:r>
              <w:rPr>
                <w:rFonts w:hint="eastAsia"/>
              </w:rPr>
              <w:t>内部评审</w:t>
            </w:r>
          </w:p>
        </w:tc>
        <w:tc>
          <w:tcPr>
            <w:tcW w:w="1985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全体</w:t>
            </w:r>
          </w:p>
        </w:tc>
        <w:tc>
          <w:tcPr>
            <w:tcW w:w="6662" w:type="dxa"/>
            <w:shd w:val="clear" w:color="auto" w:fill="auto"/>
          </w:tcPr>
          <w:p w:rsidR="00386DCF" w:rsidRDefault="00386DCF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尚未开展</w:t>
            </w:r>
          </w:p>
        </w:tc>
      </w:tr>
    </w:tbl>
    <w:p w:rsidR="00E27150" w:rsidRPr="00E27150" w:rsidRDefault="00E8661D" w:rsidP="00E27150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lastRenderedPageBreak/>
        <w:t>评审</w:t>
      </w:r>
      <w:r w:rsidR="0075428B">
        <w:rPr>
          <w:rFonts w:hint="eastAsia"/>
          <w:b/>
          <w:sz w:val="28"/>
          <w:lang w:val="zh-CN" w:eastAsia="zh-CN" w:bidi="zh-CN"/>
        </w:rPr>
        <w:t>结果</w:t>
      </w:r>
    </w:p>
    <w:p w:rsidR="0075428B" w:rsidRDefault="0075428B" w:rsidP="0075428B">
      <w:pPr>
        <w:ind w:left="0"/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中优先级排序的截图需要更新，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以及组内评审的记录需要补充。</w:t>
      </w:r>
    </w:p>
    <w:p w:rsidR="0075428B" w:rsidRDefault="0075428B" w:rsidP="0075428B">
      <w:pPr>
        <w:ind w:left="0"/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展示需要使用到的测试用例还要及时补充。</w:t>
      </w:r>
    </w:p>
    <w:p w:rsidR="0075428B" w:rsidRPr="0075428B" w:rsidRDefault="0075428B" w:rsidP="0075428B">
      <w:pPr>
        <w:ind w:left="0"/>
        <w:rPr>
          <w:rFonts w:hint="eastAsia"/>
        </w:rPr>
      </w:pPr>
      <w:r>
        <w:rPr>
          <w:rFonts w:hint="eastAsia"/>
        </w:rPr>
        <w:t>总体内容还算完整。</w:t>
      </w:r>
    </w:p>
    <w:p w:rsidR="001B2910" w:rsidRPr="0062212D" w:rsidRDefault="00757CAA" w:rsidP="001B2910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返工内容</w:t>
      </w:r>
    </w:p>
    <w:tbl>
      <w:tblPr>
        <w:tblStyle w:val="1-3"/>
        <w:tblW w:w="5000" w:type="pct"/>
        <w:tblLook w:val="04A0" w:firstRow="1" w:lastRow="0" w:firstColumn="1" w:lastColumn="0" w:noHBand="0" w:noVBand="1"/>
      </w:tblPr>
      <w:tblGrid>
        <w:gridCol w:w="1271"/>
        <w:gridCol w:w="4417"/>
        <w:gridCol w:w="1328"/>
        <w:gridCol w:w="2114"/>
        <w:gridCol w:w="1326"/>
      </w:tblGrid>
      <w:tr w:rsidR="0075428B" w:rsidTr="00754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shd w:val="clear" w:color="auto" w:fill="C3E0F2" w:themeFill="accent3" w:themeFillTint="33"/>
          </w:tcPr>
          <w:p w:rsidR="0075428B" w:rsidRDefault="0075428B" w:rsidP="00712F13">
            <w:pPr>
              <w:ind w:left="0"/>
            </w:pPr>
            <w:r>
              <w:rPr>
                <w:rFonts w:hint="eastAsia"/>
              </w:rPr>
              <w:t>评审文档</w:t>
            </w:r>
          </w:p>
        </w:tc>
        <w:tc>
          <w:tcPr>
            <w:tcW w:w="2112" w:type="pct"/>
            <w:shd w:val="clear" w:color="auto" w:fill="C3E0F2" w:themeFill="accent3" w:themeFillTint="33"/>
          </w:tcPr>
          <w:p w:rsidR="0075428B" w:rsidRDefault="0075428B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返工内容</w:t>
            </w:r>
          </w:p>
        </w:tc>
        <w:tc>
          <w:tcPr>
            <w:tcW w:w="635" w:type="pct"/>
            <w:shd w:val="clear" w:color="auto" w:fill="C3E0F2" w:themeFill="accent3" w:themeFillTint="33"/>
          </w:tcPr>
          <w:p w:rsidR="0075428B" w:rsidRDefault="0075428B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011" w:type="pct"/>
            <w:shd w:val="clear" w:color="auto" w:fill="C3E0F2" w:themeFill="accent3" w:themeFillTint="33"/>
          </w:tcPr>
          <w:p w:rsidR="0075428B" w:rsidRDefault="0075428B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634" w:type="pct"/>
            <w:shd w:val="clear" w:color="auto" w:fill="C3E0F2" w:themeFill="accent3" w:themeFillTint="33"/>
          </w:tcPr>
          <w:p w:rsidR="0075428B" w:rsidRDefault="0075428B" w:rsidP="00712F1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检查人</w:t>
            </w:r>
          </w:p>
        </w:tc>
      </w:tr>
      <w:tr w:rsidR="0075428B" w:rsidTr="0075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shd w:val="clear" w:color="auto" w:fill="auto"/>
          </w:tcPr>
          <w:p w:rsidR="0075428B" w:rsidRDefault="0075428B" w:rsidP="005A648A">
            <w:pPr>
              <w:ind w:left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ppt</w:t>
            </w:r>
          </w:p>
        </w:tc>
        <w:tc>
          <w:tcPr>
            <w:tcW w:w="2112" w:type="pct"/>
            <w:shd w:val="clear" w:color="auto" w:fill="auto"/>
          </w:tcPr>
          <w:p w:rsidR="0075428B" w:rsidRDefault="0075428B" w:rsidP="007542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中优先级排序的截图需要更新，</w:t>
            </w:r>
            <w:r>
              <w:rPr>
                <w:rFonts w:hint="eastAsia"/>
              </w:rPr>
              <w:t>J</w:t>
            </w:r>
            <w:r>
              <w:t>AD</w:t>
            </w:r>
            <w:r>
              <w:rPr>
                <w:rFonts w:hint="eastAsia"/>
              </w:rPr>
              <w:t>以及组内评审的记录需要补充。</w:t>
            </w:r>
          </w:p>
        </w:tc>
        <w:tc>
          <w:tcPr>
            <w:tcW w:w="635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1011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</w:t>
            </w:r>
            <w:r>
              <w:rPr>
                <w:rFonts w:hint="eastAsia"/>
                <w:sz w:val="21"/>
              </w:rPr>
              <w:t>8</w:t>
            </w:r>
            <w:r w:rsidRPr="00390399"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10</w:t>
            </w:r>
            <w:r w:rsidRPr="00390399">
              <w:rPr>
                <w:sz w:val="21"/>
              </w:rPr>
              <w:t>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634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5428B" w:rsidTr="0075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shd w:val="clear" w:color="auto" w:fill="auto"/>
          </w:tcPr>
          <w:p w:rsidR="0075428B" w:rsidRDefault="0075428B" w:rsidP="005A648A">
            <w:pPr>
              <w:ind w:left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112" w:type="pct"/>
            <w:shd w:val="clear" w:color="auto" w:fill="auto"/>
          </w:tcPr>
          <w:p w:rsidR="0075428B" w:rsidRDefault="0075428B" w:rsidP="007542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补充新增渔具店时上传渔具店照片的测试用例。</w:t>
            </w:r>
            <w:bookmarkStart w:id="0" w:name="_GoBack"/>
            <w:bookmarkEnd w:id="0"/>
          </w:p>
        </w:tc>
        <w:tc>
          <w:tcPr>
            <w:tcW w:w="635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1011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</w:t>
            </w:r>
            <w:r>
              <w:rPr>
                <w:rFonts w:hint="eastAsia"/>
                <w:sz w:val="21"/>
              </w:rPr>
              <w:t>8</w:t>
            </w:r>
            <w:r w:rsidRPr="00390399"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10</w:t>
            </w:r>
            <w:r w:rsidRPr="00390399">
              <w:rPr>
                <w:sz w:val="21"/>
              </w:rPr>
              <w:t>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634" w:type="pct"/>
            <w:shd w:val="clear" w:color="auto" w:fill="auto"/>
          </w:tcPr>
          <w:p w:rsidR="0075428B" w:rsidRDefault="0075428B" w:rsidP="005A64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815308" w:rsidRPr="00E27150" w:rsidRDefault="00815308" w:rsidP="00815308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备忘录</w:t>
      </w:r>
    </w:p>
    <w:p w:rsidR="00183F62" w:rsidRPr="00074D88" w:rsidRDefault="00183F62" w:rsidP="00815308">
      <w:pPr>
        <w:ind w:left="0"/>
      </w:pPr>
    </w:p>
    <w:sectPr w:rsidR="00183F62" w:rsidRPr="00074D88" w:rsidSect="0092263C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E57" w:rsidRDefault="00646E57">
      <w:pPr>
        <w:spacing w:after="0"/>
      </w:pPr>
      <w:r>
        <w:separator/>
      </w:r>
    </w:p>
  </w:endnote>
  <w:endnote w:type="continuationSeparator" w:id="0">
    <w:p w:rsidR="00646E57" w:rsidRDefault="00646E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E57" w:rsidRDefault="00646E57">
      <w:pPr>
        <w:spacing w:after="0"/>
      </w:pPr>
      <w:r>
        <w:separator/>
      </w:r>
    </w:p>
  </w:footnote>
  <w:footnote w:type="continuationSeparator" w:id="0">
    <w:p w:rsidR="00646E57" w:rsidRDefault="00646E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95A"/>
    <w:multiLevelType w:val="hybridMultilevel"/>
    <w:tmpl w:val="956E0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DB6620"/>
    <w:multiLevelType w:val="hybridMultilevel"/>
    <w:tmpl w:val="51FC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A3071D1"/>
    <w:multiLevelType w:val="hybridMultilevel"/>
    <w:tmpl w:val="7B68E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3393A"/>
    <w:multiLevelType w:val="hybridMultilevel"/>
    <w:tmpl w:val="360E2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1957DF"/>
    <w:multiLevelType w:val="hybridMultilevel"/>
    <w:tmpl w:val="20244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6" w15:restartNumberingAfterBreak="0">
    <w:nsid w:val="31EA0B4A"/>
    <w:multiLevelType w:val="hybridMultilevel"/>
    <w:tmpl w:val="7200E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895E0C"/>
    <w:multiLevelType w:val="hybridMultilevel"/>
    <w:tmpl w:val="82C43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9" w15:restartNumberingAfterBreak="0">
    <w:nsid w:val="45407CF9"/>
    <w:multiLevelType w:val="hybridMultilevel"/>
    <w:tmpl w:val="716C9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AE68CF"/>
    <w:multiLevelType w:val="hybridMultilevel"/>
    <w:tmpl w:val="188CF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2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3" w15:restartNumberingAfterBreak="0">
    <w:nsid w:val="6F0A2258"/>
    <w:multiLevelType w:val="hybridMultilevel"/>
    <w:tmpl w:val="710C6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0C5818"/>
    <w:multiLevelType w:val="hybridMultilevel"/>
    <w:tmpl w:val="ACBAF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4A3DBC"/>
    <w:multiLevelType w:val="hybridMultilevel"/>
    <w:tmpl w:val="443E7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8"/>
  </w:num>
  <w:num w:numId="13">
    <w:abstractNumId w:val="15"/>
  </w:num>
  <w:num w:numId="14">
    <w:abstractNumId w:val="22"/>
  </w:num>
  <w:num w:numId="15">
    <w:abstractNumId w:val="16"/>
  </w:num>
  <w:num w:numId="16">
    <w:abstractNumId w:val="25"/>
  </w:num>
  <w:num w:numId="17">
    <w:abstractNumId w:val="13"/>
  </w:num>
  <w:num w:numId="18">
    <w:abstractNumId w:val="14"/>
  </w:num>
  <w:num w:numId="19">
    <w:abstractNumId w:val="24"/>
  </w:num>
  <w:num w:numId="20">
    <w:abstractNumId w:val="23"/>
  </w:num>
  <w:num w:numId="21">
    <w:abstractNumId w:val="11"/>
  </w:num>
  <w:num w:numId="22">
    <w:abstractNumId w:val="19"/>
  </w:num>
  <w:num w:numId="23">
    <w:abstractNumId w:val="17"/>
  </w:num>
  <w:num w:numId="24">
    <w:abstractNumId w:val="12"/>
  </w:num>
  <w:num w:numId="25">
    <w:abstractNumId w:val="1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2156E"/>
    <w:rsid w:val="00032CD2"/>
    <w:rsid w:val="000342E7"/>
    <w:rsid w:val="000413EA"/>
    <w:rsid w:val="000538BA"/>
    <w:rsid w:val="00055868"/>
    <w:rsid w:val="0005683B"/>
    <w:rsid w:val="0006363A"/>
    <w:rsid w:val="00064C56"/>
    <w:rsid w:val="00070820"/>
    <w:rsid w:val="00074D88"/>
    <w:rsid w:val="00084401"/>
    <w:rsid w:val="000A6CC4"/>
    <w:rsid w:val="000B2CAC"/>
    <w:rsid w:val="000B3D5F"/>
    <w:rsid w:val="000C3837"/>
    <w:rsid w:val="000E5ACF"/>
    <w:rsid w:val="000F61CC"/>
    <w:rsid w:val="001005E5"/>
    <w:rsid w:val="00107A25"/>
    <w:rsid w:val="00107CFC"/>
    <w:rsid w:val="001118FD"/>
    <w:rsid w:val="00144E69"/>
    <w:rsid w:val="00152CC8"/>
    <w:rsid w:val="0017681F"/>
    <w:rsid w:val="00177CE4"/>
    <w:rsid w:val="00183F62"/>
    <w:rsid w:val="00196EB6"/>
    <w:rsid w:val="001976F4"/>
    <w:rsid w:val="001B2910"/>
    <w:rsid w:val="001C155E"/>
    <w:rsid w:val="001C4546"/>
    <w:rsid w:val="001D2D07"/>
    <w:rsid w:val="001E4658"/>
    <w:rsid w:val="001F7817"/>
    <w:rsid w:val="002001D9"/>
    <w:rsid w:val="00204706"/>
    <w:rsid w:val="00223406"/>
    <w:rsid w:val="00253184"/>
    <w:rsid w:val="00257CD0"/>
    <w:rsid w:val="0026173E"/>
    <w:rsid w:val="002733AC"/>
    <w:rsid w:val="002A5118"/>
    <w:rsid w:val="002B6C94"/>
    <w:rsid w:val="002C04BC"/>
    <w:rsid w:val="002C483B"/>
    <w:rsid w:val="002D35BC"/>
    <w:rsid w:val="002E7469"/>
    <w:rsid w:val="002F4ABE"/>
    <w:rsid w:val="00304889"/>
    <w:rsid w:val="00310B6A"/>
    <w:rsid w:val="00311B6A"/>
    <w:rsid w:val="00342CC7"/>
    <w:rsid w:val="0034480F"/>
    <w:rsid w:val="00346003"/>
    <w:rsid w:val="00386DCF"/>
    <w:rsid w:val="00390399"/>
    <w:rsid w:val="003B1BCE"/>
    <w:rsid w:val="003C0A74"/>
    <w:rsid w:val="003C1B81"/>
    <w:rsid w:val="003C6B6C"/>
    <w:rsid w:val="0041439B"/>
    <w:rsid w:val="00422B6D"/>
    <w:rsid w:val="00444D8F"/>
    <w:rsid w:val="00457B61"/>
    <w:rsid w:val="00475615"/>
    <w:rsid w:val="0049165C"/>
    <w:rsid w:val="004940CD"/>
    <w:rsid w:val="004B10B3"/>
    <w:rsid w:val="004C4383"/>
    <w:rsid w:val="004C5BD1"/>
    <w:rsid w:val="004E02FE"/>
    <w:rsid w:val="004E4FA4"/>
    <w:rsid w:val="00502BFE"/>
    <w:rsid w:val="00520990"/>
    <w:rsid w:val="0052417A"/>
    <w:rsid w:val="0052642B"/>
    <w:rsid w:val="00557792"/>
    <w:rsid w:val="005626FD"/>
    <w:rsid w:val="00571C8D"/>
    <w:rsid w:val="0057719E"/>
    <w:rsid w:val="005A184F"/>
    <w:rsid w:val="005A3A7B"/>
    <w:rsid w:val="005A648A"/>
    <w:rsid w:val="005A7CCA"/>
    <w:rsid w:val="005C25D2"/>
    <w:rsid w:val="005D7CBC"/>
    <w:rsid w:val="005E44A5"/>
    <w:rsid w:val="005E7D19"/>
    <w:rsid w:val="00615722"/>
    <w:rsid w:val="0062212D"/>
    <w:rsid w:val="00622FE9"/>
    <w:rsid w:val="00644721"/>
    <w:rsid w:val="00646E57"/>
    <w:rsid w:val="0066086F"/>
    <w:rsid w:val="00661BC0"/>
    <w:rsid w:val="00672A6F"/>
    <w:rsid w:val="00684425"/>
    <w:rsid w:val="006928B4"/>
    <w:rsid w:val="006A3F09"/>
    <w:rsid w:val="006C2E46"/>
    <w:rsid w:val="006D571F"/>
    <w:rsid w:val="006E655D"/>
    <w:rsid w:val="006F5A3F"/>
    <w:rsid w:val="00714174"/>
    <w:rsid w:val="007253CC"/>
    <w:rsid w:val="00737C14"/>
    <w:rsid w:val="00747841"/>
    <w:rsid w:val="0075428B"/>
    <w:rsid w:val="00757478"/>
    <w:rsid w:val="00757CAA"/>
    <w:rsid w:val="00764C13"/>
    <w:rsid w:val="00786816"/>
    <w:rsid w:val="00791DE1"/>
    <w:rsid w:val="0079385A"/>
    <w:rsid w:val="007943F1"/>
    <w:rsid w:val="007A3934"/>
    <w:rsid w:val="007C74F8"/>
    <w:rsid w:val="007F01BF"/>
    <w:rsid w:val="00815308"/>
    <w:rsid w:val="00830500"/>
    <w:rsid w:val="008431CB"/>
    <w:rsid w:val="00854F30"/>
    <w:rsid w:val="008654AF"/>
    <w:rsid w:val="008A06D2"/>
    <w:rsid w:val="008B1172"/>
    <w:rsid w:val="008C4887"/>
    <w:rsid w:val="008D24ED"/>
    <w:rsid w:val="008E1EDA"/>
    <w:rsid w:val="008E2FAF"/>
    <w:rsid w:val="008F6171"/>
    <w:rsid w:val="00914AE1"/>
    <w:rsid w:val="00921AE6"/>
    <w:rsid w:val="0092263C"/>
    <w:rsid w:val="00923F24"/>
    <w:rsid w:val="0093449B"/>
    <w:rsid w:val="00955456"/>
    <w:rsid w:val="00963815"/>
    <w:rsid w:val="009820AB"/>
    <w:rsid w:val="009876E3"/>
    <w:rsid w:val="009916AE"/>
    <w:rsid w:val="00992DF1"/>
    <w:rsid w:val="00996498"/>
    <w:rsid w:val="009A15D3"/>
    <w:rsid w:val="009A36A3"/>
    <w:rsid w:val="009B533D"/>
    <w:rsid w:val="009F660E"/>
    <w:rsid w:val="00A157FB"/>
    <w:rsid w:val="00A21DD0"/>
    <w:rsid w:val="00A4008E"/>
    <w:rsid w:val="00A51E60"/>
    <w:rsid w:val="00A65514"/>
    <w:rsid w:val="00A66260"/>
    <w:rsid w:val="00A849F9"/>
    <w:rsid w:val="00A979E1"/>
    <w:rsid w:val="00AA76F3"/>
    <w:rsid w:val="00AC390C"/>
    <w:rsid w:val="00AE43D0"/>
    <w:rsid w:val="00AE73FF"/>
    <w:rsid w:val="00AF70B4"/>
    <w:rsid w:val="00AF7806"/>
    <w:rsid w:val="00B10909"/>
    <w:rsid w:val="00B142AD"/>
    <w:rsid w:val="00B22095"/>
    <w:rsid w:val="00B43AE4"/>
    <w:rsid w:val="00B45E12"/>
    <w:rsid w:val="00B54137"/>
    <w:rsid w:val="00B673C2"/>
    <w:rsid w:val="00B75B70"/>
    <w:rsid w:val="00B82323"/>
    <w:rsid w:val="00B85475"/>
    <w:rsid w:val="00BB6FED"/>
    <w:rsid w:val="00BC422E"/>
    <w:rsid w:val="00BC7301"/>
    <w:rsid w:val="00BD0BFA"/>
    <w:rsid w:val="00BD30AE"/>
    <w:rsid w:val="00BD7A0B"/>
    <w:rsid w:val="00BD7AFB"/>
    <w:rsid w:val="00BE2E7E"/>
    <w:rsid w:val="00C03C9E"/>
    <w:rsid w:val="00C068AA"/>
    <w:rsid w:val="00C06E8D"/>
    <w:rsid w:val="00C07C74"/>
    <w:rsid w:val="00C31D34"/>
    <w:rsid w:val="00C33BDF"/>
    <w:rsid w:val="00C415ED"/>
    <w:rsid w:val="00C51E7E"/>
    <w:rsid w:val="00C53CD3"/>
    <w:rsid w:val="00C65700"/>
    <w:rsid w:val="00C66705"/>
    <w:rsid w:val="00C71831"/>
    <w:rsid w:val="00C74EA0"/>
    <w:rsid w:val="00C9013A"/>
    <w:rsid w:val="00CA3AEB"/>
    <w:rsid w:val="00CB2835"/>
    <w:rsid w:val="00CB50F2"/>
    <w:rsid w:val="00CB5311"/>
    <w:rsid w:val="00CD55BD"/>
    <w:rsid w:val="00CF5C61"/>
    <w:rsid w:val="00D014C6"/>
    <w:rsid w:val="00D01C17"/>
    <w:rsid w:val="00D217A2"/>
    <w:rsid w:val="00D36E05"/>
    <w:rsid w:val="00D6466C"/>
    <w:rsid w:val="00D76A5C"/>
    <w:rsid w:val="00D83214"/>
    <w:rsid w:val="00D90A37"/>
    <w:rsid w:val="00DC2307"/>
    <w:rsid w:val="00DC6FAF"/>
    <w:rsid w:val="00DC76D2"/>
    <w:rsid w:val="00DE1E48"/>
    <w:rsid w:val="00DE2C73"/>
    <w:rsid w:val="00DE6B69"/>
    <w:rsid w:val="00E27150"/>
    <w:rsid w:val="00E34EA5"/>
    <w:rsid w:val="00E438EE"/>
    <w:rsid w:val="00E51242"/>
    <w:rsid w:val="00E52810"/>
    <w:rsid w:val="00E66DDD"/>
    <w:rsid w:val="00E70F21"/>
    <w:rsid w:val="00E7601E"/>
    <w:rsid w:val="00E77429"/>
    <w:rsid w:val="00E859EC"/>
    <w:rsid w:val="00E8661D"/>
    <w:rsid w:val="00E91705"/>
    <w:rsid w:val="00EA0AA1"/>
    <w:rsid w:val="00EA7326"/>
    <w:rsid w:val="00EB43FE"/>
    <w:rsid w:val="00ED1CA3"/>
    <w:rsid w:val="00ED5173"/>
    <w:rsid w:val="00EF00BB"/>
    <w:rsid w:val="00F1498E"/>
    <w:rsid w:val="00F17C96"/>
    <w:rsid w:val="00F26297"/>
    <w:rsid w:val="00F31CD1"/>
    <w:rsid w:val="00F36144"/>
    <w:rsid w:val="00F42FED"/>
    <w:rsid w:val="00F45ED3"/>
    <w:rsid w:val="00F560A1"/>
    <w:rsid w:val="00F62056"/>
    <w:rsid w:val="00F62E6A"/>
    <w:rsid w:val="00F846DA"/>
    <w:rsid w:val="00FC130B"/>
    <w:rsid w:val="00FE76CA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D1A4D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3B0A07"/>
    <w:rsid w:val="005A5D1B"/>
    <w:rsid w:val="006A6391"/>
    <w:rsid w:val="006D7B85"/>
    <w:rsid w:val="00724361"/>
    <w:rsid w:val="00857A4E"/>
    <w:rsid w:val="00880664"/>
    <w:rsid w:val="008E1D4E"/>
    <w:rsid w:val="008F4E47"/>
    <w:rsid w:val="009059BF"/>
    <w:rsid w:val="00982E73"/>
    <w:rsid w:val="00A43137"/>
    <w:rsid w:val="00A64A2F"/>
    <w:rsid w:val="00AB493F"/>
    <w:rsid w:val="00B24634"/>
    <w:rsid w:val="00C23BA1"/>
    <w:rsid w:val="00CA5EB3"/>
    <w:rsid w:val="00DA7390"/>
    <w:rsid w:val="00DF2162"/>
    <w:rsid w:val="00DF7AD5"/>
    <w:rsid w:val="00F55EEE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734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148</cp:revision>
  <cp:lastPrinted>2017-07-31T08:20:00Z</cp:lastPrinted>
  <dcterms:created xsi:type="dcterms:W3CDTF">2018-09-27T11:12:00Z</dcterms:created>
  <dcterms:modified xsi:type="dcterms:W3CDTF">2019-01-08T14:05:00Z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